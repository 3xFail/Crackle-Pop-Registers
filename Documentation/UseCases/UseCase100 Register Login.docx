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UC100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0E1E4A">
              <w:rPr>
                <w:rFonts w:ascii="Tahoma" w:hAnsi="Tahoma"/>
                <w:sz w:val="16"/>
              </w:rPr>
              <w:t>Register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0E1E4A">
              <w:rPr>
                <w:rFonts w:ascii="Tahoma" w:hAnsi="Tahoma"/>
                <w:sz w:val="16"/>
              </w:rPr>
              <w:t>User Logs into a Register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005</w:t>
            </w:r>
          </w:p>
        </w:tc>
        <w:tc>
          <w:tcPr>
            <w:tcW w:w="7740" w:type="dxa"/>
          </w:tcPr>
          <w:p w:rsidR="00036C64" w:rsidRDefault="00783F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Requirement  to allow</w:t>
            </w:r>
            <w:r w:rsidR="004E3917">
              <w:rPr>
                <w:rFonts w:ascii="Tahoma" w:hAnsi="Tahoma"/>
                <w:sz w:val="16"/>
              </w:rPr>
              <w:t xml:space="preserve"> bank customers </w:t>
            </w:r>
            <w:r>
              <w:rPr>
                <w:rFonts w:ascii="Tahoma" w:hAnsi="Tahoma"/>
                <w:sz w:val="16"/>
              </w:rPr>
              <w:t xml:space="preserve">with an ATM card </w:t>
            </w:r>
            <w:r w:rsidR="004E3917">
              <w:rPr>
                <w:rFonts w:ascii="Tahoma" w:hAnsi="Tahoma"/>
                <w:sz w:val="16"/>
              </w:rPr>
              <w:t>to withdraw money from an ATM machine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468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Default="000468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Added missing actors.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Cashiers have user accounts to log into the system to conduct a sale</w:t>
            </w:r>
          </w:p>
        </w:tc>
      </w:tr>
      <w:tr w:rsidR="00036C64"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Register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The register the cashier is attempting to log into.</w:t>
            </w:r>
          </w:p>
        </w:tc>
      </w:tr>
      <w:tr w:rsidR="00036C64"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The database the register communicates with.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User logs into the register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  <w:bookmarkStart w:id="0" w:name="_GoBack"/>
            <w:bookmarkEnd w:id="0"/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asks for 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login or hits enter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window sends a request of information based on username to the database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Database sends response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Response is compared to password 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and Permissions match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allowed to login</w:t>
            </w: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Password</w:t>
            </w:r>
          </w:p>
        </w:tc>
        <w:tc>
          <w:tcPr>
            <w:tcW w:w="504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</w:t>
            </w:r>
            <w:r w:rsidR="00FC13DF">
              <w:rPr>
                <w:rFonts w:ascii="Tahoma" w:hAnsi="Tahoma"/>
                <w:sz w:val="16"/>
              </w:rPr>
              <w:t>displays mess</w:t>
            </w:r>
            <w:r>
              <w:rPr>
                <w:rFonts w:ascii="Tahoma" w:hAnsi="Tahoma"/>
                <w:sz w:val="16"/>
              </w:rPr>
              <w:t>age and then returns to “Login</w:t>
            </w:r>
            <w:r w:rsidR="00FC13DF">
              <w:rPr>
                <w:rFonts w:ascii="Tahoma" w:hAnsi="Tahoma"/>
                <w:sz w:val="16"/>
              </w:rPr>
              <w:t>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Username</w:t>
            </w:r>
          </w:p>
        </w:tc>
        <w:tc>
          <w:tcPr>
            <w:tcW w:w="5040" w:type="dxa"/>
          </w:tcPr>
          <w:p w:rsidR="00E036E1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message and then returns to “Login”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Connected to Database</w:t>
            </w:r>
          </w:p>
        </w:tc>
        <w:tc>
          <w:tcPr>
            <w:tcW w:w="5040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message and then returns to “Login” screen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E1E4A">
            <w:pPr>
              <w:rPr>
                <w:sz w:val="16"/>
              </w:rPr>
            </w:pPr>
            <w:r>
              <w:rPr>
                <w:sz w:val="16"/>
              </w:rPr>
              <w:t xml:space="preserve">Register window is started 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0E1E4A">
            <w:pPr>
              <w:rPr>
                <w:sz w:val="16"/>
              </w:rPr>
            </w:pPr>
            <w:r>
              <w:rPr>
                <w:sz w:val="16"/>
              </w:rPr>
              <w:t xml:space="preserve">Transaction is started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a cashier only be signed in on one register?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 w:rsidRPr="009D1133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b/>
                <w:sz w:val="16"/>
              </w:rPr>
            </w:r>
            <w:r w:rsidR="00547CA5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sz w:val="16"/>
              </w:rPr>
            </w:r>
            <w:r w:rsidR="00547CA5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sz w:val="16"/>
              </w:rPr>
            </w:r>
            <w:r w:rsidR="00547C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sz w:val="16"/>
              </w:rPr>
            </w:r>
            <w:r w:rsidR="00547C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sz w:val="16"/>
              </w:rPr>
            </w:r>
            <w:r w:rsidR="00547C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9D1133">
              <w:rPr>
                <w:rFonts w:ascii="Tahoma" w:hAnsi="Tahoma"/>
                <w:sz w:val="16"/>
              </w:rPr>
              <w:t>4/07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response needs to happen within a few seconds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sz w:val="16"/>
              </w:rPr>
            </w:r>
            <w:r w:rsidR="00547C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sz w:val="16"/>
              </w:rPr>
            </w:r>
            <w:r w:rsidR="00547C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sz w:val="16"/>
              </w:rPr>
            </w:r>
            <w:r w:rsidR="00547C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47CA5">
              <w:rPr>
                <w:rFonts w:ascii="Tahoma" w:hAnsi="Tahoma"/>
                <w:sz w:val="16"/>
              </w:rPr>
            </w:r>
            <w:r w:rsidR="00547C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468F1"/>
    <w:rsid w:val="000B1A35"/>
    <w:rsid w:val="000E0C86"/>
    <w:rsid w:val="000E1E4A"/>
    <w:rsid w:val="002C10D7"/>
    <w:rsid w:val="00485405"/>
    <w:rsid w:val="004E3917"/>
    <w:rsid w:val="00547CA5"/>
    <w:rsid w:val="006E1E63"/>
    <w:rsid w:val="00783FDB"/>
    <w:rsid w:val="009B3DE6"/>
    <w:rsid w:val="009D1133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20</TotalTime>
  <Pages>4</Pages>
  <Words>465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 Skyler Swenson</cp:lastModifiedBy>
  <cp:revision>3</cp:revision>
  <cp:lastPrinted>2009-07-30T17:19:00Z</cp:lastPrinted>
  <dcterms:created xsi:type="dcterms:W3CDTF">2016-02-29T18:49:00Z</dcterms:created>
  <dcterms:modified xsi:type="dcterms:W3CDTF">2016-03-15T01:00:00Z</dcterms:modified>
</cp:coreProperties>
</file>