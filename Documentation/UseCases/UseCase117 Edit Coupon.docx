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3B1319">
              <w:rPr>
                <w:rFonts w:ascii="Tahoma" w:hAnsi="Tahoma"/>
                <w:sz w:val="16"/>
              </w:rPr>
              <w:t>UC115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124226">
              <w:rPr>
                <w:rFonts w:ascii="Tahoma" w:hAnsi="Tahoma"/>
                <w:sz w:val="16"/>
              </w:rPr>
              <w:t xml:space="preserve"> Register Program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3B1319">
              <w:rPr>
                <w:rFonts w:ascii="Tahoma" w:hAnsi="Tahoma"/>
                <w:sz w:val="16"/>
              </w:rPr>
              <w:t xml:space="preserve">Employee wants to change the </w:t>
            </w:r>
            <w:r w:rsidR="002437F7">
              <w:rPr>
                <w:rFonts w:ascii="Tahoma" w:hAnsi="Tahoma"/>
                <w:sz w:val="16"/>
              </w:rPr>
              <w:t>amount of a coupon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1242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124226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</w:t>
            </w:r>
            <w:r w:rsidR="002437F7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036C64" w:rsidRDefault="002437F7" w:rsidP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the user to change a coupon’s amount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5815DB" w:rsidP="002437F7">
            <w:pPr>
              <w:rPr>
                <w:sz w:val="16"/>
              </w:rPr>
            </w:pPr>
            <w:r>
              <w:rPr>
                <w:sz w:val="16"/>
              </w:rPr>
              <w:t xml:space="preserve">Employee </w:t>
            </w:r>
            <w:r w:rsidR="003B1319">
              <w:rPr>
                <w:sz w:val="16"/>
              </w:rPr>
              <w:t xml:space="preserve">editing the </w:t>
            </w:r>
            <w:r w:rsidR="002437F7">
              <w:rPr>
                <w:sz w:val="16"/>
              </w:rPr>
              <w:t>coupon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Register</w:t>
            </w:r>
          </w:p>
        </w:tc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Machine the transaction is being processed 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2437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Pr="00A21002" w:rsidRDefault="006C5033">
            <w:pPr>
              <w:rPr>
                <w:sz w:val="16"/>
              </w:rPr>
            </w:pPr>
            <w:r w:rsidRPr="00A21002">
              <w:rPr>
                <w:sz w:val="16"/>
              </w:rPr>
              <w:t>An item exists in the current transaction.</w:t>
            </w:r>
          </w:p>
        </w:tc>
      </w:tr>
      <w:tr w:rsidR="002437F7">
        <w:trPr>
          <w:cantSplit/>
        </w:trPr>
        <w:tc>
          <w:tcPr>
            <w:tcW w:w="558" w:type="dxa"/>
          </w:tcPr>
          <w:p w:rsidR="002437F7" w:rsidRDefault="002437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37F7" w:rsidRPr="00A21002" w:rsidRDefault="002437F7">
            <w:pPr>
              <w:rPr>
                <w:sz w:val="16"/>
              </w:rPr>
            </w:pPr>
            <w:r>
              <w:rPr>
                <w:sz w:val="16"/>
              </w:rPr>
              <w:t>A coupon exits on that item.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21002" w:rsidP="002437F7">
            <w:pPr>
              <w:rPr>
                <w:sz w:val="16"/>
              </w:rPr>
            </w:pPr>
            <w:r>
              <w:rPr>
                <w:sz w:val="16"/>
              </w:rPr>
              <w:t xml:space="preserve">Employee </w:t>
            </w:r>
            <w:r w:rsidR="003B1319">
              <w:rPr>
                <w:sz w:val="16"/>
              </w:rPr>
              <w:t xml:space="preserve">wishes to change the </w:t>
            </w:r>
            <w:r w:rsidR="002437F7">
              <w:rPr>
                <w:sz w:val="16"/>
              </w:rPr>
              <w:t>amount a coupon is good for.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A21002" w:rsidP="002437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selects </w:t>
            </w:r>
            <w:r w:rsidR="002437F7">
              <w:rPr>
                <w:rFonts w:ascii="Tahoma" w:hAnsi="Tahoma"/>
                <w:sz w:val="16"/>
              </w:rPr>
              <w:t xml:space="preserve">a coupon </w:t>
            </w:r>
            <w:r>
              <w:rPr>
                <w:rFonts w:ascii="Tahoma" w:hAnsi="Tahoma"/>
                <w:sz w:val="16"/>
              </w:rPr>
              <w:t>from the UI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5815DB" w:rsidP="002437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asks if the </w:t>
            </w:r>
            <w:r w:rsidR="002437F7">
              <w:rPr>
                <w:rFonts w:ascii="Tahoma" w:hAnsi="Tahoma"/>
                <w:sz w:val="16"/>
              </w:rPr>
              <w:t>coupon</w:t>
            </w:r>
            <w:r w:rsidR="00A21002">
              <w:rPr>
                <w:rFonts w:ascii="Tahoma" w:hAnsi="Tahoma"/>
                <w:sz w:val="16"/>
              </w:rPr>
              <w:t xml:space="preserve"> should be edited or removed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A21002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selects </w:t>
            </w:r>
            <w:r w:rsidR="003B1319">
              <w:rPr>
                <w:rFonts w:ascii="Tahoma" w:hAnsi="Tahoma"/>
                <w:sz w:val="16"/>
              </w:rPr>
              <w:t>edit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3B1319" w:rsidP="002437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asks for new </w:t>
            </w:r>
            <w:r w:rsidR="002437F7">
              <w:rPr>
                <w:rFonts w:ascii="Tahoma" w:hAnsi="Tahoma"/>
                <w:sz w:val="16"/>
              </w:rPr>
              <w:t>amount</w:t>
            </w:r>
            <w:r>
              <w:rPr>
                <w:rFonts w:ascii="Tahoma" w:hAnsi="Tahoma"/>
                <w:sz w:val="16"/>
              </w:rPr>
              <w:t xml:space="preserve"> details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3B1319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FC13DF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enters new details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3B1319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hits confirm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  <w:tr w:rsidR="003B1319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3B1319" w:rsidRDefault="003B1319" w:rsidP="002437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</w:t>
            </w:r>
            <w:r w:rsidR="002437F7">
              <w:rPr>
                <w:rFonts w:ascii="Tahoma" w:hAnsi="Tahoma"/>
                <w:sz w:val="16"/>
              </w:rPr>
              <w:t>updates the coupon in the transaction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  <w:tr w:rsidR="003B1319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updates display.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A21002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Permissions</w:t>
            </w:r>
          </w:p>
        </w:tc>
        <w:tc>
          <w:tcPr>
            <w:tcW w:w="5040" w:type="dxa"/>
          </w:tcPr>
          <w:p w:rsidR="000E0C86" w:rsidRDefault="00A21002" w:rsidP="002437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does not have permission to </w:t>
            </w:r>
            <w:r w:rsidR="002437F7">
              <w:rPr>
                <w:rFonts w:ascii="Tahoma" w:hAnsi="Tahoma"/>
                <w:sz w:val="16"/>
              </w:rPr>
              <w:t>edit a coupon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21002" w:rsidP="002437F7">
            <w:pPr>
              <w:rPr>
                <w:sz w:val="16"/>
              </w:rPr>
            </w:pPr>
            <w:r>
              <w:rPr>
                <w:sz w:val="16"/>
              </w:rPr>
              <w:t>Totals are</w:t>
            </w:r>
            <w:r w:rsidR="003B1319">
              <w:rPr>
                <w:sz w:val="16"/>
              </w:rPr>
              <w:t xml:space="preserve"> updated to reflect the </w:t>
            </w:r>
            <w:r w:rsidR="002437F7">
              <w:rPr>
                <w:sz w:val="16"/>
              </w:rPr>
              <w:t>updated</w:t>
            </w:r>
            <w:bookmarkStart w:id="0" w:name="_GoBack"/>
            <w:bookmarkEnd w:id="0"/>
            <w:r w:rsidR="003B1319">
              <w:rPr>
                <w:sz w:val="16"/>
              </w:rPr>
              <w:t xml:space="preserve"> coupon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in the sale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036C64">
        <w:tc>
          <w:tcPr>
            <w:tcW w:w="154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</w:t>
            </w:r>
          </w:p>
        </w:tc>
        <w:tc>
          <w:tcPr>
            <w:tcW w:w="49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data about the item</w:t>
            </w:r>
          </w:p>
        </w:tc>
        <w:tc>
          <w:tcPr>
            <w:tcW w:w="22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Price</w:t>
            </w:r>
            <w:r w:rsidR="005815DB">
              <w:rPr>
                <w:rFonts w:ascii="Tahoma" w:hAnsi="Tahoma"/>
                <w:sz w:val="16"/>
              </w:rPr>
              <w:t>, Coupons</w:t>
            </w:r>
          </w:p>
        </w:tc>
      </w:tr>
      <w:tr w:rsidR="005815DB">
        <w:tc>
          <w:tcPr>
            <w:tcW w:w="1548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Coupon</w:t>
            </w:r>
          </w:p>
        </w:tc>
        <w:tc>
          <w:tcPr>
            <w:tcW w:w="4950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data about the coupon</w:t>
            </w:r>
          </w:p>
        </w:tc>
        <w:tc>
          <w:tcPr>
            <w:tcW w:w="2250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Amount, Type</w:t>
            </w:r>
          </w:p>
        </w:tc>
      </w:tr>
      <w:tr w:rsidR="00835A2C">
        <w:tc>
          <w:tcPr>
            <w:tcW w:w="1548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all the items in the sale</w:t>
            </w:r>
          </w:p>
        </w:tc>
        <w:tc>
          <w:tcPr>
            <w:tcW w:w="22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b/>
                <w:sz w:val="16"/>
              </w:rPr>
            </w:r>
            <w:r w:rsidR="002437F7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sz w:val="16"/>
              </w:rPr>
            </w:r>
            <w:r w:rsidR="002437F7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sz w:val="16"/>
              </w:rPr>
            </w:r>
            <w:r w:rsidR="002437F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sz w:val="16"/>
              </w:rPr>
            </w:r>
            <w:r w:rsidR="002437F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sz w:val="16"/>
              </w:rPr>
            </w:r>
            <w:r w:rsidR="002437F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3B1319"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sz w:val="16"/>
              </w:rPr>
            </w:r>
            <w:r w:rsidR="002437F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sz w:val="16"/>
              </w:rPr>
            </w:r>
            <w:r w:rsidR="002437F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sz w:val="16"/>
              </w:rPr>
            </w:r>
            <w:r w:rsidR="002437F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37F7">
              <w:rPr>
                <w:rFonts w:ascii="Tahoma" w:hAnsi="Tahoma"/>
                <w:sz w:val="16"/>
              </w:rPr>
            </w:r>
            <w:r w:rsidR="002437F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2437F7"/>
    <w:rsid w:val="00283052"/>
    <w:rsid w:val="002C10D7"/>
    <w:rsid w:val="003B1319"/>
    <w:rsid w:val="00485405"/>
    <w:rsid w:val="004E3917"/>
    <w:rsid w:val="005815DB"/>
    <w:rsid w:val="00622576"/>
    <w:rsid w:val="006C125B"/>
    <w:rsid w:val="006C5033"/>
    <w:rsid w:val="006E1E63"/>
    <w:rsid w:val="00783FDB"/>
    <w:rsid w:val="00835A2C"/>
    <w:rsid w:val="009B3DE6"/>
    <w:rsid w:val="00A21002"/>
    <w:rsid w:val="00A9528A"/>
    <w:rsid w:val="00C8702E"/>
    <w:rsid w:val="00C966B9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BA3BC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3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Skyler Swenson</cp:lastModifiedBy>
  <cp:revision>3</cp:revision>
  <cp:lastPrinted>2009-07-30T17:19:00Z</cp:lastPrinted>
  <dcterms:created xsi:type="dcterms:W3CDTF">2016-04-16T21:37:00Z</dcterms:created>
  <dcterms:modified xsi:type="dcterms:W3CDTF">2016-04-16T21:40:00Z</dcterms:modified>
</cp:coreProperties>
</file>