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518"/>
        <w:gridCol w:w="4229"/>
      </w:tblGrid>
      <w:tr>
        <w:trPr>
          <w:trHeight w:val="260" w:hRule="atLeast"/>
        </w:trPr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bookmarkStart w:id="0" w:name="_GoBack"/>
            <w:bookmarkEnd w:id="0"/>
            <w:r>
              <w:rPr/>
              <w:t>General Information</w:t>
            </w:r>
          </w:p>
        </w:tc>
      </w:tr>
      <w:tr>
        <w:trPr>
          <w:trHeight w:val="764" w:hRule="atLeast"/>
        </w:trPr>
        <w:tc>
          <w:tcPr>
            <w:tcW w:w="4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 Case ID Number:        UC</w:t>
            </w:r>
            <w:r>
              <w:rPr>
                <w:rFonts w:ascii="Tahoma" w:hAnsi="Tahoma"/>
                <w:sz w:val="16"/>
              </w:rPr>
              <w:t>12</w:t>
            </w:r>
            <w:r>
              <w:rPr>
                <w:rFonts w:ascii="Tahoma" w:hAnsi="Tahoma"/>
                <w:sz w:val="16"/>
              </w:rPr>
              <w:t>3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Subject Area: </w:t>
            </w:r>
            <w:r>
              <w:rPr>
                <w:rFonts w:ascii="Tahoma" w:hAnsi="Tahoma"/>
                <w:sz w:val="16"/>
              </w:rPr>
              <w:t>Admin Program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Description: </w:t>
            </w:r>
            <w:r>
              <w:rPr>
                <w:rFonts w:ascii="Tahoma" w:hAnsi="Tahoma"/>
                <w:sz w:val="16"/>
              </w:rPr>
              <w:t>UI page and functionality for coupon/sales pages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Responsible Analyst: </w:t>
            </w:r>
            <w:r>
              <w:rPr>
                <w:rFonts w:ascii="Tahoma" w:hAnsi="Tahoma"/>
                <w:sz w:val="16"/>
              </w:rPr>
              <w:t>Jacob Asmuth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07"/>
        <w:gridCol w:w="7740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Requirements/Feature Trace</w:t>
            </w:r>
          </w:p>
        </w:tc>
      </w:tr>
      <w:tr>
        <w:trPr>
          <w:trHeight w:val="260" w:hRule="atLeast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>
        <w:trPr>
          <w:trHeight w:val="260" w:hRule="atLeast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60" w:hRule="atLeast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60" w:hRule="atLeast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4"/>
        <w:gridCol w:w="2214"/>
        <w:gridCol w:w="432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Revision History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4/18/2016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4"/>
        <w:gridCol w:w="2214"/>
        <w:gridCol w:w="432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Insertion Points in other Use Cases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jc w:val="left"/>
              <w:rPr>
                <w:b w:val="false"/>
                <w:b w:val="false"/>
                <w:sz w:val="16"/>
                <w:u w:val="none"/>
              </w:rPr>
            </w:pPr>
            <w:r>
              <w:rPr/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jc w:val="left"/>
              <w:rPr>
                <w:b w:val="false"/>
                <w:b w:val="false"/>
                <w:sz w:val="16"/>
                <w:u w:val="none"/>
              </w:rPr>
            </w:pPr>
            <w:r>
              <w:rPr>
                <w:b w:val="false"/>
                <w:sz w:val="16"/>
                <w:u w:val="none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4"/>
        <w:gridCol w:w="2214"/>
        <w:gridCol w:w="432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Actors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6"/>
              </w:rPr>
              <w:t xml:space="preserve">The person using the system 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58"/>
        <w:gridCol w:w="8189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>
        <w:trPr>
          <w:cantSplit w:val="true"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</w:t>
            </w:r>
            <w:r>
              <w:rPr>
                <w:rFonts w:ascii="Tahoma" w:hAnsi="Tahoma"/>
                <w:sz w:val="16"/>
              </w:rPr>
              <w:t>Description</w:t>
            </w:r>
          </w:p>
        </w:tc>
      </w:tr>
      <w:tr>
        <w:trPr>
          <w:cantSplit w:val="true"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 is logged in</w:t>
            </w:r>
          </w:p>
        </w:tc>
      </w:tr>
      <w:tr>
        <w:trPr>
          <w:cantSplit w:val="true"/>
        </w:trPr>
        <w:tc>
          <w:tcPr>
            <w:tcW w:w="5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 has permission to view coupons/sales</w:t>
            </w:r>
          </w:p>
        </w:tc>
      </w:tr>
      <w:tr>
        <w:trPr>
          <w:cantSplit w:val="true"/>
        </w:trPr>
        <w:tc>
          <w:tcPr>
            <w:tcW w:w="5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 has permission to modify coupons/sales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Start Stimulus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6"/>
              </w:rPr>
              <w:t>The open the page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97"/>
        <w:gridCol w:w="3870"/>
        <w:gridCol w:w="1981"/>
        <w:gridCol w:w="1799"/>
      </w:tblGrid>
      <w:tr>
        <w:trPr/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Log in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Click button for coupons/sales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Open page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Interact with UI to add or remove or modify coupons/sales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57"/>
        <w:gridCol w:w="5041"/>
        <w:gridCol w:w="135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pageBreakBefore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>
        <w:trPr/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Exception Situations</w:t>
            </w:r>
          </w:p>
        </w:tc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Action(s) on Exception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>
        <w:trPr/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48"/>
        <w:gridCol w:w="8099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 xml:space="preserve"> </w:t>
            </w:r>
            <w:r>
              <w:rPr/>
              <w:t>Post-Conditions</w:t>
            </w:r>
          </w:p>
        </w:tc>
      </w:tr>
      <w:tr>
        <w:trPr/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>
        <w:trPr/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16"/>
              </w:rPr>
              <w:t>User is done using the program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48"/>
        <w:gridCol w:w="4950"/>
        <w:gridCol w:w="2250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Descriptions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Possible 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3331"/>
        <w:gridCol w:w="989"/>
        <w:gridCol w:w="1440"/>
        <w:gridCol w:w="1080"/>
        <w:gridCol w:w="1530"/>
      </w:tblGrid>
      <w:tr>
        <w:trPr/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Assumption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Users</w:t>
            </w:r>
            <w:r>
              <w:rPr>
                <w:rFonts w:ascii="Tahoma" w:hAnsi="Tahoma"/>
                <w:sz w:val="16"/>
              </w:rPr>
              <w:t xml:space="preserve"> speak English?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18</w:t>
            </w:r>
            <w:r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have hands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3331"/>
        <w:gridCol w:w="989"/>
        <w:gridCol w:w="1440"/>
        <w:gridCol w:w="1080"/>
        <w:gridCol w:w="1530"/>
      </w:tblGrid>
      <w:tr>
        <w:trPr/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The UI design is going to be pretty convoluted.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cantSplit w:val="true"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27"/>
        <w:gridCol w:w="6210"/>
        <w:gridCol w:w="811"/>
      </w:tblGrid>
      <w:tr>
        <w:trPr/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Frequency of Execution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>
              <w:rPr>
                <w:rFonts w:ascii="Tahoma" w:hAnsi="Tahoma"/>
                <w:sz w:val="16"/>
              </w:rPr>
              <w:t>14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Check1"/>
            <w:bookmarkStart w:id="2" w:name="__Fieldmark__507_834009300"/>
            <w:bookmarkStart w:id="3" w:name="__Fieldmark__507_834009300"/>
            <w:bookmarkStart w:id="4" w:name="__Fieldmark__507_834009300"/>
            <w:bookmarkEnd w:id="4"/>
            <w:r>
              <w:rPr>
                <w:rFonts w:ascii="Tahoma" w:hAnsi="Tahoma"/>
                <w:b/>
                <w:sz w:val="16"/>
              </w:rPr>
            </w:r>
            <w: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" w:name="Check2"/>
            <w:bookmarkStart w:id="6" w:name="__Fieldmark__513_834009300"/>
            <w:bookmarkStart w:id="7" w:name="__Fieldmark__513_834009300"/>
            <w:bookmarkStart w:id="8" w:name="__Fieldmark__513_834009300"/>
            <w:bookmarkEnd w:id="8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Week: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" w:name="Check3"/>
            <w:bookmarkStart w:id="10" w:name="__Fieldmark__518_834009300"/>
            <w:bookmarkStart w:id="11" w:name="__Fieldmark__518_834009300"/>
            <w:bookmarkStart w:id="12" w:name="__Fieldmark__518_834009300"/>
            <w:bookmarkEnd w:id="12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" w:name="Check4"/>
            <w:bookmarkStart w:id="14" w:name="__Fieldmark__523_834009300"/>
            <w:bookmarkStart w:id="15" w:name="__Fieldmark__523_834009300"/>
            <w:bookmarkStart w:id="16" w:name="__Fieldmark__523_834009300"/>
            <w:bookmarkEnd w:id="16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13"/>
            <w:r>
              <w:rPr>
                <w:rFonts w:ascii="Tahoma" w:hAnsi="Tahoma"/>
                <w:sz w:val="16"/>
              </w:rPr>
              <w:t xml:space="preserve">        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" w:name="Check5"/>
            <w:bookmarkStart w:id="18" w:name="__Fieldmark__528_834009300"/>
            <w:bookmarkStart w:id="19" w:name="__Fieldmark__528_834009300"/>
            <w:bookmarkStart w:id="20" w:name="__Fieldmark__528_834009300"/>
            <w:bookmarkEnd w:id="20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17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30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60"/>
        <w:gridCol w:w="990"/>
        <w:gridCol w:w="810"/>
        <w:gridCol w:w="990"/>
        <w:gridCol w:w="1080"/>
        <w:gridCol w:w="990"/>
        <w:gridCol w:w="1080"/>
        <w:gridCol w:w="2430"/>
      </w:tblGrid>
      <w:tr>
        <w:trPr/>
        <w:tc>
          <w:tcPr>
            <w:tcW w:w="873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>
        <w:trPr>
          <w:cantSplit w:val="true"/>
        </w:trPr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>
        <w:trPr>
          <w:cantSplit w:val="true"/>
        </w:trPr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swipe card twice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991"/>
        <w:gridCol w:w="1350"/>
        <w:gridCol w:w="1080"/>
        <w:gridCol w:w="1080"/>
        <w:gridCol w:w="1081"/>
        <w:gridCol w:w="2788"/>
      </w:tblGrid>
      <w:tr>
        <w:trPr/>
        <w:tc>
          <w:tcPr>
            <w:tcW w:w="874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1" w:name="Check6"/>
            <w:bookmarkStart w:id="22" w:name="__Fieldmark__728_834009300"/>
            <w:bookmarkStart w:id="23" w:name="__Fieldmark__728_834009300"/>
            <w:bookmarkStart w:id="24" w:name="__Fieldmark__728_834009300"/>
            <w:bookmarkEnd w:id="24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21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5" w:name="Check7"/>
            <w:bookmarkStart w:id="26" w:name="__Fieldmark__733_834009300"/>
            <w:bookmarkStart w:id="27" w:name="__Fieldmark__733_834009300"/>
            <w:bookmarkStart w:id="28" w:name="__Fieldmark__733_834009300"/>
            <w:bookmarkEnd w:id="28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25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9" w:name="Check8"/>
            <w:bookmarkStart w:id="30" w:name="__Fieldmark__741_834009300"/>
            <w:bookmarkStart w:id="31" w:name="__Fieldmark__741_834009300"/>
            <w:bookmarkStart w:id="32" w:name="__Fieldmark__741_834009300"/>
            <w:bookmarkEnd w:id="32"/>
            <w:r>
              <w:rPr>
                <w:rFonts w:ascii="Tahoma" w:hAnsi="Tahoma"/>
                <w:sz w:val="16"/>
              </w:rPr>
            </w:r>
            <w:r>
              <w:fldChar w:fldCharType="end"/>
            </w:r>
            <w:bookmarkEnd w:id="29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" w:name="Check9"/>
            <w:bookmarkStart w:id="34" w:name="__Fieldmark__746_834009300"/>
            <w:bookmarkStart w:id="35" w:name="__Fieldmark__746_834009300"/>
            <w:bookmarkStart w:id="36" w:name="__Fieldmark__746_834009300"/>
            <w:bookmarkEnd w:id="36"/>
            <w:bookmarkEnd w:id="33"/>
            <w:r>
              <w:rPr>
                <w:rFonts w:ascii="Tahoma" w:hAnsi="Tahoma"/>
                <w:sz w:val="16"/>
              </w:rPr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748"/>
      </w:tblGrid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Insertion Point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5"/>
              <w:rPr/>
            </w:pPr>
            <w:r>
              <w:rPr/>
              <w:t>Step Inserted After</w:t>
            </w:r>
          </w:p>
        </w:tc>
      </w:tr>
      <w:tr>
        <w:trPr/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5"/>
              <w:jc w:val="left"/>
              <w:rPr>
                <w:b w:val="false"/>
                <w:b w:val="false"/>
                <w:u w:val="none"/>
              </w:rPr>
            </w:pPr>
            <w:r>
              <w:rPr>
                <w:b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8370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Pre-Conditions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4"/>
        <w:gridCol w:w="4543"/>
        <w:gridCol w:w="1581"/>
        <w:gridCol w:w="2249"/>
      </w:tblGrid>
      <w:tr>
        <w:trPr>
          <w:trHeight w:val="339" w:hRule="atLeast"/>
        </w:trPr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Alternate Course Steps</w:t>
            </w:r>
          </w:p>
        </w:tc>
      </w:tr>
      <w:tr>
        <w:trPr>
          <w:trHeight w:val="445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>
        <w:trPr>
          <w:trHeight w:val="231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7"/>
        <w:gridCol w:w="8370"/>
      </w:tblGrid>
      <w:tr>
        <w:trPr/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25"/>
            <w:tcMar>
              <w:left w:w="108" w:type="dxa"/>
            </w:tcMar>
          </w:tcPr>
          <w:p>
            <w:pPr>
              <w:pStyle w:val="Heading1"/>
              <w:rPr/>
            </w:pPr>
            <w:r>
              <w:rPr/>
              <w:t>Post-Conditions</w:t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  <w:tr>
        <w:trPr/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24</TotalTime>
  <Application>LibreOffice/4.4.3.2$Windows_x86 LibreOffice_project/88805f81e9fe61362df02b9941de8e38a9b5fd16</Application>
  <Paragraphs>156</Paragraphs>
  <Company>Mystic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2012-09-26T15:21:00Z</dcterms:created>
  <dc:creator>Cal</dc:creator>
  <dc:language>en-US</dc:language>
  <cp:lastPrinted>2016-04-18T10:36:40Z</cp:lastPrinted>
  <dcterms:modified xsi:type="dcterms:W3CDTF">2016-04-18T10:38:34Z</dcterms:modified>
  <cp:revision>3</cp:revision>
  <dc:title>General Information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Mystic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